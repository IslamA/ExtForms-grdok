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0583" w:rsidRDefault="00F57BFC" w:rsidP="00F57BFC">
      <w:pPr>
        <w:pStyle w:val="1"/>
      </w:pPr>
      <w:r>
        <w:t>Актуализировать по остаткам</w:t>
      </w:r>
    </w:p>
    <w:p w:rsidR="0054333D" w:rsidRDefault="0054333D" w:rsidP="0054333D">
      <w:r>
        <w:t>Назначение функции: обновить количества латофлекса в заказе клиента по остаткам на складе</w:t>
      </w:r>
      <w:r>
        <w:br/>
        <w:t>Вызов функции: Заказ клиента – Товары – Заполнить - Актуализировать по остаткам</w:t>
      </w:r>
    </w:p>
    <w:p w:rsidR="00E464D4" w:rsidRDefault="00E464D4" w:rsidP="0054333D">
      <w:r>
        <w:rPr>
          <w:noProof/>
          <w:lang w:eastAsia="ru-RU"/>
        </w:rPr>
        <w:drawing>
          <wp:inline distT="0" distB="0" distL="0" distR="0">
            <wp:extent cx="5686425" cy="30765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4333D" w:rsidRDefault="0054333D" w:rsidP="0054333D">
      <w:r>
        <w:t>После того как весь латофлекс по заказу произведен и внесен в систему можно выполнить актуализацию заказа по остаткам (если реальное количество отличается от заказанного).</w:t>
      </w:r>
    </w:p>
    <w:p w:rsidR="0054333D" w:rsidRDefault="0054333D" w:rsidP="0054333D">
      <w:r>
        <w:t>При нажатии на кнопку открывается форма</w:t>
      </w:r>
      <w:r>
        <w:br/>
      </w:r>
      <w:r>
        <w:rPr>
          <w:noProof/>
          <w:lang w:eastAsia="ru-RU"/>
        </w:rPr>
        <w:drawing>
          <wp:inline distT="0" distB="0" distL="0" distR="0" wp14:anchorId="65E356C5" wp14:editId="6232E7F6">
            <wp:extent cx="4857750" cy="22002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33D" w:rsidRDefault="0054333D" w:rsidP="0054333D">
      <w:r>
        <w:t>В ней флажками отмечаются строки, в которых количество по документу не совпадает с количеством остатка.</w:t>
      </w:r>
      <w:r>
        <w:br/>
        <w:t>После нажимаем «Перенести в документ».</w:t>
      </w:r>
      <w:r>
        <w:br/>
        <w:t>В документ переносятся новые количества, а также рассчитывается сумма</w:t>
      </w:r>
    </w:p>
    <w:p w:rsidR="0054333D" w:rsidRPr="0054333D" w:rsidRDefault="0054333D" w:rsidP="0054333D"/>
    <w:sectPr w:rsidR="0054333D" w:rsidRPr="0054333D" w:rsidSect="0054333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BFC"/>
    <w:rsid w:val="00470583"/>
    <w:rsid w:val="0054333D"/>
    <w:rsid w:val="00E464D4"/>
    <w:rsid w:val="00F57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7FCD66-B730-4861-94D6-5DAF92FA1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57B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57B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57BF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F57B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424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526E889F.dotm</Template>
  <TotalTime>5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Ситников Анатолий Владимирович</dc:creator>
  <cp:keywords/>
  <dc:description/>
  <cp:lastModifiedBy>Ситников Анатолий Владимирович</cp:lastModifiedBy>
  <cp:revision>3</cp:revision>
  <dcterms:created xsi:type="dcterms:W3CDTF">2017-03-21T08:06:00Z</dcterms:created>
  <dcterms:modified xsi:type="dcterms:W3CDTF">2017-03-21T08:12:00Z</dcterms:modified>
</cp:coreProperties>
</file>