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931" w:rsidRDefault="003657B8" w:rsidP="003657B8">
      <w:pPr>
        <w:pStyle w:val="1"/>
      </w:pPr>
      <w:r>
        <w:t>Перенос заказа на производство на следующий месяц</w:t>
      </w:r>
    </w:p>
    <w:p w:rsidR="00B55809" w:rsidRDefault="00B55809" w:rsidP="00B55809">
      <w:pPr>
        <w:pStyle w:val="a3"/>
        <w:numPr>
          <w:ilvl w:val="0"/>
          <w:numId w:val="1"/>
        </w:numPr>
      </w:pPr>
      <w:r>
        <w:t>Открыть заказ на производство на закладке «Продукция»</w:t>
      </w:r>
      <w:r w:rsidR="00F94233">
        <w:br/>
      </w:r>
      <w:r w:rsidR="00F94233">
        <w:rPr>
          <w:noProof/>
          <w:lang w:eastAsia="ru-RU"/>
        </w:rPr>
        <w:drawing>
          <wp:inline distT="0" distB="0" distL="0" distR="0" wp14:anchorId="61460B60" wp14:editId="56BAA9E6">
            <wp:extent cx="6334125" cy="2343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09" w:rsidRDefault="00B55809" w:rsidP="00B55809">
      <w:pPr>
        <w:pStyle w:val="a3"/>
        <w:numPr>
          <w:ilvl w:val="0"/>
          <w:numId w:val="1"/>
        </w:numPr>
      </w:pPr>
      <w:r>
        <w:t>Выделить 1 строку</w:t>
      </w:r>
    </w:p>
    <w:p w:rsidR="00B55809" w:rsidRDefault="00B55809" w:rsidP="00B55809">
      <w:pPr>
        <w:pStyle w:val="a3"/>
        <w:numPr>
          <w:ilvl w:val="0"/>
          <w:numId w:val="1"/>
        </w:numPr>
      </w:pPr>
      <w:r>
        <w:t>Нажать кнопку «Сократить производство»</w:t>
      </w:r>
    </w:p>
    <w:p w:rsidR="00B55809" w:rsidRDefault="00B55809" w:rsidP="00B55809">
      <w:pPr>
        <w:pStyle w:val="a3"/>
        <w:numPr>
          <w:ilvl w:val="0"/>
          <w:numId w:val="1"/>
        </w:numPr>
      </w:pPr>
      <w:r>
        <w:t>Еще раз нажать «Сократить производство»</w:t>
      </w:r>
      <w:r>
        <w:br/>
      </w:r>
      <w:r w:rsidR="00A7125B">
        <w:rPr>
          <w:noProof/>
          <w:lang w:eastAsia="ru-RU"/>
        </w:rPr>
        <w:drawing>
          <wp:inline distT="0" distB="0" distL="0" distR="0" wp14:anchorId="3199CE9C" wp14:editId="7080BF62">
            <wp:extent cx="572452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09" w:rsidRDefault="00B55809" w:rsidP="00B55809">
      <w:pPr>
        <w:pStyle w:val="a3"/>
        <w:numPr>
          <w:ilvl w:val="0"/>
          <w:numId w:val="1"/>
        </w:numPr>
      </w:pPr>
      <w:r>
        <w:t>Выбрать пункт «Отменить не начатое» и нажать</w:t>
      </w:r>
      <w:r w:rsidR="009A0445">
        <w:t xml:space="preserve"> «Выбрать»</w:t>
      </w:r>
      <w:r>
        <w:br/>
      </w:r>
      <w:r w:rsidR="00A7125B">
        <w:rPr>
          <w:noProof/>
          <w:lang w:eastAsia="ru-RU"/>
        </w:rPr>
        <w:drawing>
          <wp:inline distT="0" distB="0" distL="0" distR="0" wp14:anchorId="0E36680C" wp14:editId="694B8801">
            <wp:extent cx="5781675" cy="2505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45" w:rsidRDefault="009A0445" w:rsidP="00B55809">
      <w:pPr>
        <w:pStyle w:val="a3"/>
        <w:numPr>
          <w:ilvl w:val="0"/>
          <w:numId w:val="1"/>
        </w:numPr>
      </w:pPr>
      <w:r>
        <w:t>Нажать «Завершить редактирование»</w:t>
      </w:r>
      <w:r>
        <w:br/>
      </w:r>
      <w:r w:rsidR="00F94233">
        <w:rPr>
          <w:noProof/>
          <w:lang w:eastAsia="ru-RU"/>
        </w:rPr>
        <w:drawing>
          <wp:inline distT="0" distB="0" distL="0" distR="0" wp14:anchorId="0DC1FA07" wp14:editId="1703662C">
            <wp:extent cx="5791200" cy="1628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33" w:rsidRDefault="00F94233" w:rsidP="00B55809">
      <w:pPr>
        <w:pStyle w:val="a3"/>
        <w:numPr>
          <w:ilvl w:val="0"/>
          <w:numId w:val="1"/>
        </w:numPr>
      </w:pPr>
      <w:r>
        <w:t>Аналогично проделать для остальных строк</w:t>
      </w:r>
    </w:p>
    <w:p w:rsidR="00F94233" w:rsidRDefault="00F94233" w:rsidP="00B55809">
      <w:pPr>
        <w:pStyle w:val="a3"/>
        <w:numPr>
          <w:ilvl w:val="0"/>
          <w:numId w:val="1"/>
        </w:numPr>
      </w:pPr>
      <w:r>
        <w:t>В заказе останется только выполненное количество</w:t>
      </w:r>
      <w:r>
        <w:br/>
      </w:r>
      <w:r>
        <w:rPr>
          <w:noProof/>
          <w:lang w:eastAsia="ru-RU"/>
        </w:rPr>
        <w:drawing>
          <wp:inline distT="0" distB="0" distL="0" distR="0" wp14:anchorId="11760EE3" wp14:editId="11FD1AB9">
            <wp:extent cx="616267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B8" w:rsidRDefault="00F252B8" w:rsidP="00B55809">
      <w:pPr>
        <w:pStyle w:val="a3"/>
        <w:numPr>
          <w:ilvl w:val="0"/>
          <w:numId w:val="1"/>
        </w:numPr>
      </w:pPr>
      <w:r>
        <w:t>Провести документ</w:t>
      </w:r>
    </w:p>
    <w:p w:rsidR="007E4EDB" w:rsidRDefault="00F252B8" w:rsidP="00B55809">
      <w:pPr>
        <w:pStyle w:val="a3"/>
        <w:numPr>
          <w:ilvl w:val="0"/>
          <w:numId w:val="1"/>
        </w:numPr>
      </w:pPr>
      <w:r>
        <w:t>Создать на основании документ «Корректировка заказа материалов»</w:t>
      </w:r>
    </w:p>
    <w:p w:rsidR="001D1A84" w:rsidRDefault="001D1A84" w:rsidP="00B55809">
      <w:pPr>
        <w:pStyle w:val="a3"/>
        <w:numPr>
          <w:ilvl w:val="0"/>
          <w:numId w:val="1"/>
        </w:numPr>
      </w:pPr>
      <w:r>
        <w:t>Выделить все строки (</w:t>
      </w:r>
      <w:proofErr w:type="spellStart"/>
      <w:r>
        <w:rPr>
          <w:lang w:val="en-US"/>
        </w:rPr>
        <w:t>Ctr</w:t>
      </w:r>
      <w:proofErr w:type="spellEnd"/>
      <w:r w:rsidRPr="001D1A84">
        <w:t>+</w:t>
      </w:r>
      <w:r>
        <w:rPr>
          <w:lang w:val="en-US"/>
        </w:rPr>
        <w:t>A</w:t>
      </w:r>
      <w:r>
        <w:t>)</w:t>
      </w:r>
    </w:p>
    <w:p w:rsidR="001D1A84" w:rsidRDefault="001D1A84" w:rsidP="001D1A84">
      <w:pPr>
        <w:pStyle w:val="a3"/>
      </w:pPr>
      <w:r>
        <w:rPr>
          <w:noProof/>
          <w:lang w:eastAsia="ru-RU"/>
        </w:rPr>
        <w:drawing>
          <wp:inline distT="0" distB="0" distL="0" distR="0" wp14:anchorId="5894E15F" wp14:editId="009024E7">
            <wp:extent cx="4400550" cy="1762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84" w:rsidRDefault="001D1A84" w:rsidP="00B55809">
      <w:pPr>
        <w:pStyle w:val="a3"/>
        <w:numPr>
          <w:ilvl w:val="0"/>
          <w:numId w:val="1"/>
        </w:numPr>
      </w:pPr>
      <w:r>
        <w:t>Выбрать пункт «Не обеспечивать», затем нажать «Заполнить»</w:t>
      </w:r>
      <w:r>
        <w:br/>
      </w:r>
      <w:r>
        <w:rPr>
          <w:noProof/>
          <w:lang w:eastAsia="ru-RU"/>
        </w:rPr>
        <w:drawing>
          <wp:inline distT="0" distB="0" distL="0" distR="0" wp14:anchorId="15F94A8A" wp14:editId="56973DFE">
            <wp:extent cx="4486275" cy="3190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84" w:rsidRDefault="001D1A84" w:rsidP="00B55809">
      <w:pPr>
        <w:pStyle w:val="a3"/>
        <w:numPr>
          <w:ilvl w:val="0"/>
          <w:numId w:val="1"/>
        </w:numPr>
      </w:pPr>
      <w:r>
        <w:t>«Записать и закрыть»</w:t>
      </w:r>
      <w:r w:rsidR="007E4EDB">
        <w:t xml:space="preserve"> документ «Корректировка заказа материалов»</w:t>
      </w:r>
    </w:p>
    <w:p w:rsidR="00160AE8" w:rsidRDefault="001D1A84" w:rsidP="00B55809">
      <w:pPr>
        <w:pStyle w:val="a3"/>
        <w:numPr>
          <w:ilvl w:val="0"/>
          <w:numId w:val="1"/>
        </w:numPr>
      </w:pPr>
      <w:r>
        <w:t>Установить статус «Закрыт» и провести документ</w:t>
      </w:r>
      <w:r>
        <w:br/>
      </w:r>
      <w:r>
        <w:rPr>
          <w:noProof/>
          <w:lang w:eastAsia="ru-RU"/>
        </w:rPr>
        <w:drawing>
          <wp:inline distT="0" distB="0" distL="0" distR="0" wp14:anchorId="0603F769" wp14:editId="5C4E52F9">
            <wp:extent cx="6067425" cy="2333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E8" w:rsidRDefault="00160AE8" w:rsidP="00B55809">
      <w:pPr>
        <w:pStyle w:val="a3"/>
        <w:numPr>
          <w:ilvl w:val="0"/>
          <w:numId w:val="1"/>
        </w:numPr>
      </w:pPr>
      <w:r>
        <w:t>Скопировать этот закрытый заказ (</w:t>
      </w:r>
      <w:r>
        <w:rPr>
          <w:lang w:val="en-US"/>
        </w:rPr>
        <w:t>F9</w:t>
      </w:r>
      <w:r>
        <w:t>)</w:t>
      </w:r>
    </w:p>
    <w:p w:rsidR="00160AE8" w:rsidRDefault="00160AE8" w:rsidP="00B55809">
      <w:pPr>
        <w:pStyle w:val="a3"/>
        <w:numPr>
          <w:ilvl w:val="0"/>
          <w:numId w:val="1"/>
        </w:numPr>
      </w:pPr>
      <w:r>
        <w:t>Заполнить назначения и проставить правильное количество</w:t>
      </w:r>
    </w:p>
    <w:p w:rsidR="00160AE8" w:rsidRDefault="00160AE8" w:rsidP="00160AE8">
      <w:pPr>
        <w:ind w:left="360"/>
      </w:pPr>
      <w:r>
        <w:t>При выборе назначения может быть пустой список. Необходимо проверить, не стоит ли какой лишний отбор с списке: Все действия – настроить список</w:t>
      </w:r>
      <w:r>
        <w:br/>
      </w:r>
      <w:r>
        <w:rPr>
          <w:noProof/>
          <w:lang w:eastAsia="ru-RU"/>
        </w:rPr>
        <w:drawing>
          <wp:inline distT="0" distB="0" distL="0" distR="0">
            <wp:extent cx="6524625" cy="2847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09" w:rsidRDefault="00160AE8" w:rsidP="00160AE8">
      <w:pPr>
        <w:ind w:left="360"/>
      </w:pPr>
      <w:r>
        <w:t>Если такой отбор есть, то снять все галки</w:t>
      </w:r>
      <w:r>
        <w:br/>
      </w:r>
      <w:r w:rsidR="00834ED0">
        <w:rPr>
          <w:noProof/>
          <w:lang w:eastAsia="ru-RU"/>
        </w:rPr>
        <w:drawing>
          <wp:inline distT="0" distB="0" distL="0" distR="0" wp14:anchorId="1AC9E48C" wp14:editId="571470A0">
            <wp:extent cx="4524375" cy="1695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55809">
        <w:br/>
      </w:r>
    </w:p>
    <w:sectPr w:rsidR="00B55809" w:rsidSect="00EE12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0088F"/>
    <w:multiLevelType w:val="hybridMultilevel"/>
    <w:tmpl w:val="F4785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B8"/>
    <w:rsid w:val="00160AE8"/>
    <w:rsid w:val="001D1A84"/>
    <w:rsid w:val="003657B8"/>
    <w:rsid w:val="00604E84"/>
    <w:rsid w:val="007E4EDB"/>
    <w:rsid w:val="00834ED0"/>
    <w:rsid w:val="00967931"/>
    <w:rsid w:val="009A0445"/>
    <w:rsid w:val="00A7125B"/>
    <w:rsid w:val="00B55809"/>
    <w:rsid w:val="00EE129D"/>
    <w:rsid w:val="00F252B8"/>
    <w:rsid w:val="00F9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34F4C-0DC9-49AE-BF39-3909BA79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5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65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5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E085078A.dotm</Template>
  <TotalTime>74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Анатолий Владимирович</dc:creator>
  <cp:keywords/>
  <dc:description/>
  <cp:lastModifiedBy>Ситников Анатолий Владимирович</cp:lastModifiedBy>
  <cp:revision>9</cp:revision>
  <dcterms:created xsi:type="dcterms:W3CDTF">2017-03-16T12:32:00Z</dcterms:created>
  <dcterms:modified xsi:type="dcterms:W3CDTF">2017-03-16T13:46:00Z</dcterms:modified>
</cp:coreProperties>
</file>