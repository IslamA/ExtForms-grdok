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C7" w:rsidRDefault="004E5ADE" w:rsidP="004E5ADE">
      <w:pPr>
        <w:pStyle w:val="2"/>
      </w:pPr>
      <w:r>
        <w:t>Добавление документов и отчетов в избранное</w:t>
      </w:r>
    </w:p>
    <w:p w:rsidR="00A34A78" w:rsidRPr="00A34A78" w:rsidRDefault="00A34A78" w:rsidP="00A34A78"/>
    <w:p w:rsidR="00A34A78" w:rsidRDefault="004E5ADE" w:rsidP="004E5ADE">
      <w:pPr>
        <w:pStyle w:val="a3"/>
        <w:numPr>
          <w:ilvl w:val="0"/>
          <w:numId w:val="1"/>
        </w:numPr>
      </w:pPr>
      <w:r>
        <w:t>Открыть список документов или отчет</w:t>
      </w:r>
    </w:p>
    <w:p w:rsidR="004E5ADE" w:rsidRDefault="00A34A78" w:rsidP="00A34A78">
      <w:pPr>
        <w:pStyle w:val="a3"/>
        <w:numPr>
          <w:ilvl w:val="0"/>
          <w:numId w:val="1"/>
        </w:numPr>
      </w:pPr>
      <w:r>
        <w:t>Нажать кнопку Звездочка – добавить в избранное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40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A34A78" w:rsidRDefault="00A34A78" w:rsidP="004E5ADE">
      <w:pPr>
        <w:pStyle w:val="a3"/>
        <w:numPr>
          <w:ilvl w:val="0"/>
          <w:numId w:val="1"/>
        </w:numPr>
      </w:pPr>
      <w:r>
        <w:t xml:space="preserve">На рабочем столе, в избранном, нажать кнопку «Обновить» </w:t>
      </w:r>
    </w:p>
    <w:p w:rsidR="00A34A78" w:rsidRDefault="00A34A78" w:rsidP="00A34A78">
      <w:pPr>
        <w:pStyle w:val="a3"/>
      </w:pPr>
      <w:r>
        <w:rPr>
          <w:noProof/>
          <w:lang w:eastAsia="ru-RU"/>
        </w:rPr>
        <w:drawing>
          <wp:inline distT="0" distB="0" distL="0" distR="0" wp14:anchorId="6BE3F8F9" wp14:editId="3FB41107">
            <wp:extent cx="450532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4A78" w:rsidRDefault="00A34A78" w:rsidP="004E5ADE">
      <w:pPr>
        <w:pStyle w:val="a3"/>
        <w:numPr>
          <w:ilvl w:val="0"/>
          <w:numId w:val="1"/>
        </w:numPr>
      </w:pPr>
      <w:r>
        <w:t>Теперь можно открывать список документов или отчет прямо из списка избранного</w:t>
      </w:r>
    </w:p>
    <w:p w:rsidR="004F3072" w:rsidRDefault="004F3072" w:rsidP="004E5ADE">
      <w:pPr>
        <w:pStyle w:val="a3"/>
        <w:numPr>
          <w:ilvl w:val="0"/>
          <w:numId w:val="1"/>
        </w:numPr>
      </w:pPr>
      <w:r>
        <w:t xml:space="preserve">Для удобства </w:t>
      </w:r>
      <w:r w:rsidR="00A34A78">
        <w:t>можно добавить группы в список избранного по кнопке и переместить элементы списка в разные группы</w:t>
      </w:r>
      <w:r>
        <w:br/>
      </w:r>
      <w:r>
        <w:rPr>
          <w:noProof/>
          <w:lang w:eastAsia="ru-RU"/>
        </w:rPr>
        <w:drawing>
          <wp:inline distT="0" distB="0" distL="0" distR="0" wp14:anchorId="546DF33F" wp14:editId="62DDABA9">
            <wp:extent cx="4181475" cy="235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78" w:rsidRPr="004E5ADE" w:rsidRDefault="004F3072" w:rsidP="004E5ADE">
      <w:pPr>
        <w:pStyle w:val="a3"/>
        <w:numPr>
          <w:ilvl w:val="0"/>
          <w:numId w:val="1"/>
        </w:numPr>
      </w:pPr>
      <w:r>
        <w:t>После создания групп, необходимо нажать кнопку «Сохранить</w:t>
      </w:r>
      <w:bookmarkStart w:id="0" w:name="_GoBack"/>
      <w:bookmarkEnd w:id="0"/>
      <w:r>
        <w:t>»</w:t>
      </w:r>
      <w:r w:rsidR="00A34A78">
        <w:br/>
      </w:r>
      <w:r w:rsidR="00A34A78">
        <w:br/>
      </w:r>
    </w:p>
    <w:sectPr w:rsidR="00A34A78" w:rsidRPr="004E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D54F9"/>
    <w:multiLevelType w:val="hybridMultilevel"/>
    <w:tmpl w:val="4734E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DE"/>
    <w:rsid w:val="004E5ADE"/>
    <w:rsid w:val="004F3072"/>
    <w:rsid w:val="005057C7"/>
    <w:rsid w:val="00A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C839E-45C5-473D-BC5B-841D818E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5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5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5A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E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A9847EC.dotm</Template>
  <TotalTime>12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2</cp:revision>
  <dcterms:created xsi:type="dcterms:W3CDTF">2017-03-14T07:33:00Z</dcterms:created>
  <dcterms:modified xsi:type="dcterms:W3CDTF">2017-03-14T07:45:00Z</dcterms:modified>
</cp:coreProperties>
</file>