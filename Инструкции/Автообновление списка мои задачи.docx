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EB3" w:rsidRDefault="00FA5EB3" w:rsidP="00CC73B3">
      <w:pPr>
        <w:pStyle w:val="2"/>
      </w:pPr>
      <w:r>
        <w:t xml:space="preserve">Постоянно выскакивает ошибка </w:t>
      </w:r>
    </w:p>
    <w:p w:rsidR="00FA5EB3" w:rsidRDefault="00DA1B83" w:rsidP="00FA5EB3">
      <w:r>
        <w:rPr>
          <w:noProof/>
          <w:lang w:eastAsia="ru-RU"/>
        </w:rPr>
        <w:drawing>
          <wp:inline distT="0" distB="0" distL="0" distR="0" wp14:anchorId="2860B764" wp14:editId="4FED8460">
            <wp:extent cx="7000875" cy="3876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B3" w:rsidRPr="00FA5EB3" w:rsidRDefault="00FA5EB3" w:rsidP="00FA5EB3">
      <w:r>
        <w:t>Эта платформенная ошибка</w:t>
      </w:r>
      <w:r w:rsidR="00DA1B83">
        <w:br/>
      </w:r>
      <w:proofErr w:type="gramStart"/>
      <w:r>
        <w:t>Для</w:t>
      </w:r>
      <w:proofErr w:type="gramEnd"/>
      <w:r>
        <w:t xml:space="preserve"> устранения нужно отключить автообновление списка «Мои задачи»</w:t>
      </w:r>
    </w:p>
    <w:p w:rsidR="0038070E" w:rsidRDefault="00FA5EB3" w:rsidP="00CC73B3">
      <w:pPr>
        <w:pStyle w:val="2"/>
      </w:pPr>
      <w:r>
        <w:t>Решение</w:t>
      </w:r>
    </w:p>
    <w:p w:rsidR="00CC73B3" w:rsidRPr="00DA1B83" w:rsidRDefault="00CC73B3" w:rsidP="00CC73B3">
      <w:r w:rsidRPr="00DA1B83">
        <w:t>Рабочий стол- на списке «мои задачи» правой кнопкой мыши – Изменить форму</w:t>
      </w:r>
    </w:p>
    <w:p w:rsidR="00CC73B3" w:rsidRDefault="00CC73B3" w:rsidP="00CC73B3">
      <w:pPr>
        <w:rPr>
          <w:color w:val="1F497D"/>
        </w:rPr>
      </w:pPr>
      <w:r>
        <w:rPr>
          <w:noProof/>
          <w:color w:val="1F497D"/>
          <w:lang w:eastAsia="ru-RU"/>
        </w:rPr>
        <w:drawing>
          <wp:inline distT="0" distB="0" distL="0" distR="0">
            <wp:extent cx="6629400" cy="6343650"/>
            <wp:effectExtent l="0" t="0" r="0" b="0"/>
            <wp:docPr id="2" name="Рисунок 2" descr="cid:image002.png@01D261BC.E9F10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2.png@01D261BC.E9F10B4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B3" w:rsidRPr="00DA1B83" w:rsidRDefault="00CC73B3" w:rsidP="00CC73B3">
      <w:r w:rsidRPr="00DA1B83">
        <w:t>На форме выбрать список и снять галку «Автообновление периодически»</w:t>
      </w:r>
    </w:p>
    <w:p w:rsidR="00CC73B3" w:rsidRDefault="00CC73B3" w:rsidP="00CC73B3">
      <w:pPr>
        <w:rPr>
          <w:color w:val="1F497D"/>
        </w:rPr>
      </w:pPr>
      <w:r>
        <w:rPr>
          <w:noProof/>
          <w:color w:val="1F497D"/>
          <w:lang w:eastAsia="ru-RU"/>
        </w:rPr>
        <w:lastRenderedPageBreak/>
        <w:drawing>
          <wp:inline distT="0" distB="0" distL="0" distR="0">
            <wp:extent cx="7038975" cy="4362450"/>
            <wp:effectExtent l="0" t="0" r="9525" b="0"/>
            <wp:docPr id="1" name="Рисунок 1" descr="cid:image003.png@01D261BC.E9F10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261BC.E9F10B4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67" w:rsidRDefault="00387067" w:rsidP="00387067">
      <w:r w:rsidRPr="00DA1B83">
        <w:t>Также нужно отключить автообновление списка «Документооборот: Задачи мне»</w:t>
      </w:r>
    </w:p>
    <w:p w:rsidR="001D5A40" w:rsidRPr="00DA1B83" w:rsidRDefault="001D5A40" w:rsidP="001D5A40">
      <w:r w:rsidRPr="00DA1B83">
        <w:t>На списке – все действия – автообновление</w:t>
      </w:r>
    </w:p>
    <w:p w:rsidR="001D5A40" w:rsidRPr="00DA1B83" w:rsidRDefault="00387067" w:rsidP="001D5A40">
      <w:r>
        <w:rPr>
          <w:noProof/>
          <w:color w:val="1F497D"/>
          <w:lang w:eastAsia="ru-RU"/>
        </w:rPr>
        <w:drawing>
          <wp:inline distT="0" distB="0" distL="0" distR="0">
            <wp:extent cx="10601325" cy="2105025"/>
            <wp:effectExtent l="0" t="0" r="9525" b="9525"/>
            <wp:docPr id="4" name="Рисунок 4" descr="cid:image001.png@01D261BC.FA272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id:image001.png@01D261BC.FA27212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1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F497D"/>
        </w:rPr>
        <w:br/>
      </w:r>
      <w:bookmarkStart w:id="0" w:name="_GoBack"/>
      <w:bookmarkEnd w:id="0"/>
      <w:r w:rsidR="001D5A40" w:rsidRPr="00DA1B83">
        <w:t>И снять галку «Автоматически обновлять каждые»</w:t>
      </w:r>
    </w:p>
    <w:p w:rsidR="00387067" w:rsidRDefault="00387067" w:rsidP="00387067">
      <w:pPr>
        <w:rPr>
          <w:color w:val="1F497D"/>
        </w:rPr>
      </w:pPr>
      <w:r>
        <w:rPr>
          <w:noProof/>
          <w:lang w:eastAsia="ru-RU"/>
        </w:rPr>
        <w:drawing>
          <wp:inline distT="0" distB="0" distL="0" distR="0">
            <wp:extent cx="3333750" cy="1190625"/>
            <wp:effectExtent l="0" t="0" r="0" b="9525"/>
            <wp:docPr id="3" name="Рисунок 3" descr="cid:image004.png@01D261BC.E9F10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04.png@01D261BC.E9F10B4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67" w:rsidRDefault="00387067" w:rsidP="00CC73B3">
      <w:pPr>
        <w:rPr>
          <w:color w:val="1F497D"/>
        </w:rPr>
      </w:pPr>
    </w:p>
    <w:p w:rsidR="00CC73B3" w:rsidRPr="00CC73B3" w:rsidRDefault="00CC73B3" w:rsidP="00CC73B3"/>
    <w:sectPr w:rsidR="00CC73B3" w:rsidRPr="00CC7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9F"/>
    <w:rsid w:val="001D5A40"/>
    <w:rsid w:val="0022016B"/>
    <w:rsid w:val="0038070E"/>
    <w:rsid w:val="00387067"/>
    <w:rsid w:val="00855E9F"/>
    <w:rsid w:val="00CC73B3"/>
    <w:rsid w:val="00DA1B83"/>
    <w:rsid w:val="00FA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EF555-01AC-4448-9DB8-DA3078CC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C7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73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261BC.E9F10B4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cid:image004.png@01D261BC.E9F10B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2.png@01D261BC.E9F10B4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cid:image001.png@01D261BC.FA27212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14972636.dotm</Template>
  <TotalTime>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Анатолий Владимирович</dc:creator>
  <cp:keywords/>
  <dc:description/>
  <cp:lastModifiedBy>Ситников Анатолий Владимирович</cp:lastModifiedBy>
  <cp:revision>7</cp:revision>
  <dcterms:created xsi:type="dcterms:W3CDTF">2017-03-14T07:25:00Z</dcterms:created>
  <dcterms:modified xsi:type="dcterms:W3CDTF">2017-03-14T07:31:00Z</dcterms:modified>
</cp:coreProperties>
</file>