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12" w:rsidRDefault="00A71388" w:rsidP="00A71388">
      <w:pPr>
        <w:pStyle w:val="1"/>
      </w:pPr>
      <w:r>
        <w:t>Исправление оплаченной заявки на расходование ДС</w:t>
      </w:r>
    </w:p>
    <w:p w:rsidR="00A71388" w:rsidRDefault="00A71388" w:rsidP="00A71388">
      <w:r>
        <w:t>В списке заявок нажать кнопку «Заполнение»</w:t>
      </w:r>
    </w:p>
    <w:p w:rsidR="00A71388" w:rsidRDefault="00A71388" w:rsidP="00A71388">
      <w:r>
        <w:rPr>
          <w:noProof/>
          <w:lang w:eastAsia="ru-RU"/>
        </w:rPr>
        <w:drawing>
          <wp:inline distT="0" distB="0" distL="0" distR="0" wp14:anchorId="3154F5D3" wp14:editId="50C709D0">
            <wp:extent cx="765810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88" w:rsidRDefault="00A71388" w:rsidP="00A71388">
      <w:r>
        <w:t>В открывшейся форме выбрать «Исправление заявок» и нажать выполнить</w:t>
      </w:r>
    </w:p>
    <w:p w:rsidR="00A71388" w:rsidRDefault="00A71388" w:rsidP="00A71388">
      <w:r>
        <w:rPr>
          <w:noProof/>
          <w:lang w:eastAsia="ru-RU"/>
        </w:rPr>
        <w:drawing>
          <wp:inline distT="0" distB="0" distL="0" distR="0" wp14:anchorId="3BFA4889" wp14:editId="7F109390">
            <wp:extent cx="4629150" cy="252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88" w:rsidRDefault="00A71388" w:rsidP="00A71388">
      <w:r>
        <w:t>Выбрать новые параметры и нажать «Сформировать</w:t>
      </w:r>
      <w:proofErr w:type="gramStart"/>
      <w:r>
        <w:t>».</w:t>
      </w:r>
      <w:r>
        <w:br/>
        <w:t>Можно</w:t>
      </w:r>
      <w:proofErr w:type="gramEnd"/>
      <w:r>
        <w:t xml:space="preserve"> выбирать как один, так и несколько пунктов</w:t>
      </w:r>
      <w:r>
        <w:br/>
      </w:r>
      <w:r>
        <w:rPr>
          <w:noProof/>
          <w:lang w:eastAsia="ru-RU"/>
        </w:rPr>
        <w:drawing>
          <wp:inline distT="0" distB="0" distL="0" distR="0" wp14:anchorId="40A940D7" wp14:editId="655D61B7">
            <wp:extent cx="46577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88" w:rsidRDefault="00A71388" w:rsidP="00A71388"/>
    <w:p w:rsidR="00A71388" w:rsidRPr="00A71388" w:rsidRDefault="00A71388" w:rsidP="00A71388">
      <w:r>
        <w:t>Обработка отменяет проведение документа «Списания ДС», меняет заявку и снова проводит документ списания.</w:t>
      </w:r>
      <w:r>
        <w:br/>
        <w:t>Если в процессе возникнет ошибка, все документы останутся такие как были</w:t>
      </w:r>
      <w:bookmarkStart w:id="0" w:name="_GoBack"/>
      <w:bookmarkEnd w:id="0"/>
    </w:p>
    <w:sectPr w:rsidR="00A71388" w:rsidRPr="00A71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83"/>
    <w:rsid w:val="00A71388"/>
    <w:rsid w:val="00C30383"/>
    <w:rsid w:val="00F2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58BB1-6942-45DD-85BD-1D216281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3756FA6.dotm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2</cp:revision>
  <dcterms:created xsi:type="dcterms:W3CDTF">2017-03-14T12:13:00Z</dcterms:created>
  <dcterms:modified xsi:type="dcterms:W3CDTF">2017-03-14T12:18:00Z</dcterms:modified>
</cp:coreProperties>
</file>