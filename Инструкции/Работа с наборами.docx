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5B" w:rsidRDefault="000D7827" w:rsidP="000D7827">
      <w:pPr>
        <w:pStyle w:val="1"/>
      </w:pPr>
      <w:r>
        <w:t>Работа с наборами</w:t>
      </w:r>
    </w:p>
    <w:p w:rsidR="000D7827" w:rsidRPr="000D7827" w:rsidRDefault="000D7827" w:rsidP="000D7827">
      <w:pPr>
        <w:pStyle w:val="2"/>
      </w:pPr>
      <w:r>
        <w:t>Создание наборов</w:t>
      </w:r>
    </w:p>
    <w:p w:rsidR="000D7827" w:rsidRDefault="000D7827" w:rsidP="000D7827">
      <w:pPr>
        <w:pStyle w:val="a3"/>
        <w:numPr>
          <w:ilvl w:val="0"/>
          <w:numId w:val="1"/>
        </w:numPr>
      </w:pPr>
      <w:r>
        <w:t>Откры</w:t>
      </w:r>
      <w:r w:rsidR="000C624B">
        <w:t>ть</w:t>
      </w:r>
      <w:r>
        <w:t xml:space="preserve"> карточку номенклатуры «</w:t>
      </w:r>
      <w:r w:rsidRPr="000D7827">
        <w:t>Латофлекс 5 сорт (набор)</w:t>
      </w:r>
      <w:proofErr w:type="gramStart"/>
      <w:r>
        <w:t>».</w:t>
      </w:r>
      <w:r>
        <w:br/>
        <w:t>НСИ</w:t>
      </w:r>
      <w:proofErr w:type="gramEnd"/>
      <w:r>
        <w:t xml:space="preserve"> и администрирование – НСИ - Номенклатура</w:t>
      </w:r>
    </w:p>
    <w:p w:rsidR="000D7827" w:rsidRDefault="000D7827" w:rsidP="000D7827">
      <w:pPr>
        <w:pStyle w:val="a3"/>
        <w:numPr>
          <w:ilvl w:val="0"/>
          <w:numId w:val="1"/>
        </w:numPr>
      </w:pPr>
      <w:r>
        <w:t>Наж</w:t>
      </w:r>
      <w:r w:rsidR="00955A0E">
        <w:t>ать</w:t>
      </w:r>
      <w:r>
        <w:t xml:space="preserve"> ссылку «Настроить набор»</w:t>
      </w:r>
      <w:r>
        <w:br/>
      </w:r>
      <w:r>
        <w:rPr>
          <w:noProof/>
          <w:lang w:eastAsia="ru-RU"/>
        </w:rPr>
        <w:drawing>
          <wp:inline distT="0" distB="0" distL="0" distR="0" wp14:anchorId="5B02F440" wp14:editId="2E84DB8D">
            <wp:extent cx="61817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27" w:rsidRDefault="000D7827" w:rsidP="000D7827">
      <w:pPr>
        <w:pStyle w:val="a3"/>
        <w:numPr>
          <w:ilvl w:val="0"/>
          <w:numId w:val="1"/>
        </w:numPr>
      </w:pPr>
      <w:r>
        <w:t>Добав</w:t>
      </w:r>
      <w:r w:rsidR="00955A0E">
        <w:t>им</w:t>
      </w:r>
      <w:r>
        <w:t xml:space="preserve"> новую характеристику</w:t>
      </w:r>
      <w:r>
        <w:br/>
      </w:r>
      <w:r>
        <w:rPr>
          <w:noProof/>
          <w:lang w:eastAsia="ru-RU"/>
        </w:rPr>
        <w:drawing>
          <wp:inline distT="0" distB="0" distL="0" distR="0" wp14:anchorId="7447201F" wp14:editId="3DDC93A3">
            <wp:extent cx="405765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27" w:rsidRDefault="000D7827" w:rsidP="000D7827">
      <w:pPr>
        <w:pStyle w:val="a3"/>
        <w:numPr>
          <w:ilvl w:val="0"/>
          <w:numId w:val="1"/>
        </w:numPr>
      </w:pPr>
      <w:r>
        <w:t>Заполн</w:t>
      </w:r>
      <w:r w:rsidR="00955A0E">
        <w:t>ить</w:t>
      </w:r>
      <w:r>
        <w:t xml:space="preserve"> наименование, </w:t>
      </w:r>
      <w:r w:rsidR="00955A0E">
        <w:t>«З</w:t>
      </w:r>
      <w:r>
        <w:t>апис</w:t>
      </w:r>
      <w:r w:rsidR="00955A0E">
        <w:t>ать и закрыть»</w:t>
      </w:r>
      <w:r>
        <w:t>.</w:t>
      </w:r>
    </w:p>
    <w:p w:rsidR="000D7827" w:rsidRDefault="000D7827" w:rsidP="000D7827">
      <w:pPr>
        <w:pStyle w:val="a3"/>
        <w:numPr>
          <w:ilvl w:val="0"/>
          <w:numId w:val="1"/>
        </w:numPr>
      </w:pPr>
      <w:r>
        <w:t>Наж</w:t>
      </w:r>
      <w:r w:rsidR="00955A0E">
        <w:t>ать</w:t>
      </w:r>
      <w:r>
        <w:t xml:space="preserve"> </w:t>
      </w:r>
      <w:r w:rsidR="00955A0E">
        <w:t>«</w:t>
      </w:r>
      <w:r>
        <w:t>Состав набора</w:t>
      </w:r>
      <w:r w:rsidR="00955A0E">
        <w:t>»</w:t>
      </w:r>
      <w:r>
        <w:br/>
      </w:r>
      <w:r>
        <w:rPr>
          <w:noProof/>
          <w:lang w:eastAsia="ru-RU"/>
        </w:rPr>
        <w:drawing>
          <wp:inline distT="0" distB="0" distL="0" distR="0" wp14:anchorId="2A384816" wp14:editId="68394378">
            <wp:extent cx="6645910" cy="28003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27" w:rsidRDefault="001F5E29" w:rsidP="000D7827">
      <w:pPr>
        <w:pStyle w:val="a3"/>
        <w:numPr>
          <w:ilvl w:val="0"/>
          <w:numId w:val="1"/>
        </w:numPr>
      </w:pPr>
      <w:r>
        <w:t>Заполнить</w:t>
      </w:r>
      <w:r w:rsidR="000D7827">
        <w:t xml:space="preserve"> номенклатуру, характеристики, количество</w:t>
      </w:r>
    </w:p>
    <w:p w:rsidR="000D7827" w:rsidRDefault="001F5E29" w:rsidP="001F5E29">
      <w:pPr>
        <w:pStyle w:val="2"/>
      </w:pPr>
      <w:r>
        <w:t>Подбор набора в заказ клиента</w:t>
      </w:r>
    </w:p>
    <w:p w:rsidR="001F5E29" w:rsidRDefault="001F5E29" w:rsidP="001F5E29">
      <w:pPr>
        <w:pStyle w:val="a3"/>
        <w:numPr>
          <w:ilvl w:val="0"/>
          <w:numId w:val="2"/>
        </w:numPr>
      </w:pPr>
      <w:r>
        <w:t>В заказе клиента на вкладке товары наж</w:t>
      </w:r>
      <w:r w:rsidR="000C624B">
        <w:t>ать</w:t>
      </w:r>
      <w:r>
        <w:t xml:space="preserve"> «Заполнить» - </w:t>
      </w:r>
      <w:r w:rsidR="000C624B">
        <w:t>«</w:t>
      </w:r>
      <w:r>
        <w:t>Подобрать товары</w:t>
      </w:r>
      <w:r w:rsidR="000C624B">
        <w:t>»</w:t>
      </w:r>
      <w:r>
        <w:br/>
      </w:r>
      <w:r>
        <w:rPr>
          <w:noProof/>
          <w:lang w:eastAsia="ru-RU"/>
        </w:rPr>
        <w:drawing>
          <wp:inline distT="0" distB="0" distL="0" distR="0">
            <wp:extent cx="5572125" cy="2076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29" w:rsidRDefault="001F5E29" w:rsidP="001F5E29">
      <w:pPr>
        <w:pStyle w:val="a3"/>
        <w:numPr>
          <w:ilvl w:val="0"/>
          <w:numId w:val="2"/>
        </w:numPr>
      </w:pPr>
      <w:r>
        <w:t>В открывшемся справочнике товаров выбирать «</w:t>
      </w:r>
      <w:r w:rsidRPr="001F5E29">
        <w:t>Латофлекс 5 сорт (набор)</w:t>
      </w:r>
      <w:r>
        <w:t>»</w:t>
      </w:r>
    </w:p>
    <w:p w:rsidR="001F5E29" w:rsidRDefault="001F5E29" w:rsidP="001F5E29">
      <w:pPr>
        <w:pStyle w:val="a3"/>
        <w:numPr>
          <w:ilvl w:val="0"/>
          <w:numId w:val="2"/>
        </w:numPr>
      </w:pPr>
      <w:r>
        <w:t>Выбирать нужные характеристики и нажать</w:t>
      </w:r>
      <w:r w:rsidR="000C624B">
        <w:t xml:space="preserve"> «Перенести в документ»</w:t>
      </w:r>
      <w:r w:rsidR="000C624B">
        <w:br/>
      </w:r>
      <w:r w:rsidR="000C624B">
        <w:rPr>
          <w:noProof/>
          <w:lang w:eastAsia="ru-RU"/>
        </w:rPr>
        <w:drawing>
          <wp:inline distT="0" distB="0" distL="0" distR="0" wp14:anchorId="492127A6" wp14:editId="0DAE9FB4">
            <wp:extent cx="5048250" cy="213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4B" w:rsidRDefault="000C624B" w:rsidP="001F5E29">
      <w:pPr>
        <w:pStyle w:val="a3"/>
        <w:numPr>
          <w:ilvl w:val="0"/>
          <w:numId w:val="2"/>
        </w:numPr>
      </w:pPr>
      <w:r>
        <w:t>В документ добавятся комплектующие набора</w:t>
      </w:r>
      <w:r>
        <w:br/>
      </w:r>
      <w:r>
        <w:rPr>
          <w:noProof/>
          <w:lang w:eastAsia="ru-RU"/>
        </w:rPr>
        <w:drawing>
          <wp:inline distT="0" distB="0" distL="0" distR="0" wp14:anchorId="7EBBB8FB" wp14:editId="67B1E40F">
            <wp:extent cx="5838825" cy="200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4B" w:rsidRPr="001F5E29" w:rsidRDefault="000C624B" w:rsidP="000C624B">
      <w:pPr>
        <w:pStyle w:val="a3"/>
      </w:pPr>
      <w:bookmarkStart w:id="0" w:name="_GoBack"/>
      <w:bookmarkEnd w:id="0"/>
      <w:r>
        <w:br/>
      </w:r>
    </w:p>
    <w:sectPr w:rsidR="000C624B" w:rsidRPr="001F5E29" w:rsidSect="000D78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33F0"/>
    <w:multiLevelType w:val="hybridMultilevel"/>
    <w:tmpl w:val="925E8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A7D00"/>
    <w:multiLevelType w:val="hybridMultilevel"/>
    <w:tmpl w:val="86F0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27"/>
    <w:rsid w:val="000C624B"/>
    <w:rsid w:val="000D7827"/>
    <w:rsid w:val="001F5E29"/>
    <w:rsid w:val="0044635B"/>
    <w:rsid w:val="0095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35EAC-8836-4C70-A738-A4EA2B2B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7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8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D78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D78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D13986EA.dotm</Template>
  <TotalTime>12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3</cp:revision>
  <dcterms:created xsi:type="dcterms:W3CDTF">2017-03-21T09:00:00Z</dcterms:created>
  <dcterms:modified xsi:type="dcterms:W3CDTF">2017-03-21T09:13:00Z</dcterms:modified>
</cp:coreProperties>
</file>