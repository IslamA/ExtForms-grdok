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454C78" w:rsidP="00454C78">
      <w:pPr>
        <w:pStyle w:val="1"/>
      </w:pPr>
      <w:r>
        <w:t>Создание табелей для бригад</w:t>
      </w:r>
    </w:p>
    <w:p w:rsidR="00454C78" w:rsidRDefault="00454C78" w:rsidP="00454C78">
      <w:r>
        <w:t>После ввода документа «Формирование состава бригады» вводим документ «Табель учета рабочего времени»</w:t>
      </w:r>
    </w:p>
    <w:p w:rsidR="00454C78" w:rsidRDefault="00454C78" w:rsidP="00454C78">
      <w:r>
        <w:rPr>
          <w:noProof/>
          <w:lang w:eastAsia="ru-RU"/>
        </w:rPr>
        <w:drawing>
          <wp:inline distT="0" distB="0" distL="0" distR="0">
            <wp:extent cx="68389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78" w:rsidRDefault="00454C78" w:rsidP="00454C78">
      <w:r>
        <w:t>Если табель уже введен, то откроется он, иначе будет создан новый</w:t>
      </w:r>
    </w:p>
    <w:p w:rsidR="00454C78" w:rsidRDefault="00454C78" w:rsidP="00454C78">
      <w:r>
        <w:rPr>
          <w:noProof/>
          <w:lang w:eastAsia="ru-RU"/>
        </w:rPr>
        <w:drawing>
          <wp:inline distT="0" distB="0" distL="0" distR="0" wp14:anchorId="1B7F24DE" wp14:editId="450B69D8">
            <wp:extent cx="67341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78" w:rsidRDefault="00454C78" w:rsidP="00454C78">
      <w:r>
        <w:t>Табель автоматически заполнится сотрудниками из документа и им будет установлено время работы по графику.</w:t>
      </w:r>
      <w:r>
        <w:br/>
        <w:t>Количество часов работы можно поменять.</w:t>
      </w:r>
    </w:p>
    <w:p w:rsidR="00454C78" w:rsidRDefault="00454C78" w:rsidP="00454C78">
      <w:r>
        <w:t>Если табель уже создан, то в списке будет галочка</w:t>
      </w:r>
      <w:r w:rsidR="00B95828">
        <w:t>.</w:t>
      </w:r>
      <w:r w:rsidR="00B95828">
        <w:br/>
        <w:t>Для каждого документа «Формирование состава бригад» нужно будет ввести свой табель</w:t>
      </w:r>
    </w:p>
    <w:p w:rsidR="007B2BBB" w:rsidRPr="00454C78" w:rsidRDefault="007B2BBB" w:rsidP="00454C78">
      <w:r>
        <w:rPr>
          <w:noProof/>
          <w:lang w:eastAsia="ru-RU"/>
        </w:rPr>
        <w:drawing>
          <wp:inline distT="0" distB="0" distL="0" distR="0" wp14:anchorId="3776878A" wp14:editId="6B7191E6">
            <wp:extent cx="52197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BBB" w:rsidRPr="00454C78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78"/>
    <w:rsid w:val="00454C78"/>
    <w:rsid w:val="00456E63"/>
    <w:rsid w:val="007B2BBB"/>
    <w:rsid w:val="00B95828"/>
    <w:rsid w:val="00D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73DF0-8470-43EC-A42F-3E6E39A2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3BAE9F82.dotm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3</cp:revision>
  <dcterms:created xsi:type="dcterms:W3CDTF">2017-06-29T07:14:00Z</dcterms:created>
  <dcterms:modified xsi:type="dcterms:W3CDTF">2017-06-29T07:28:00Z</dcterms:modified>
</cp:coreProperties>
</file>