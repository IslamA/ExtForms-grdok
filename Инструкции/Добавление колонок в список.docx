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41" w:rsidRDefault="009352B5" w:rsidP="009352B5">
      <w:pPr>
        <w:pStyle w:val="2"/>
      </w:pPr>
      <w:r>
        <w:t>Добавление колонок в список</w:t>
      </w:r>
    </w:p>
    <w:p w:rsidR="009352B5" w:rsidRDefault="009352B5" w:rsidP="009352B5"/>
    <w:p w:rsidR="009352B5" w:rsidRDefault="009352B5" w:rsidP="009352B5">
      <w:r>
        <w:t>Все действия – изменить форму</w:t>
      </w:r>
    </w:p>
    <w:p w:rsidR="009352B5" w:rsidRDefault="009352B5" w:rsidP="009352B5">
      <w:r>
        <w:t>Выбрать список, поле ссылка</w:t>
      </w:r>
      <w:r>
        <w:br/>
      </w:r>
      <w:r>
        <w:rPr>
          <w:noProof/>
          <w:lang w:eastAsia="ru-RU"/>
        </w:rPr>
        <w:drawing>
          <wp:inline distT="0" distB="0" distL="0" distR="0" wp14:anchorId="28DEB1CE" wp14:editId="7D73491C">
            <wp:extent cx="5940425" cy="423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B5" w:rsidRPr="009352B5" w:rsidRDefault="009352B5" w:rsidP="009352B5">
      <w:r>
        <w:t>Нажать «Добавить поля», выбрать нужное поле</w:t>
      </w:r>
      <w:r>
        <w:br/>
      </w:r>
      <w:r>
        <w:rPr>
          <w:noProof/>
          <w:lang w:eastAsia="ru-RU"/>
        </w:rPr>
        <w:drawing>
          <wp:inline distT="0" distB="0" distL="0" distR="0" wp14:anchorId="286A09C7" wp14:editId="25DA3F45">
            <wp:extent cx="3533775" cy="3114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2B5" w:rsidRPr="0093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B5"/>
    <w:rsid w:val="00370341"/>
    <w:rsid w:val="0093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E1877-78FB-4382-BC64-6ECCAB3A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35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5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74E8B868.dotm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1</cp:revision>
  <dcterms:created xsi:type="dcterms:W3CDTF">2017-03-28T13:36:00Z</dcterms:created>
  <dcterms:modified xsi:type="dcterms:W3CDTF">2017-03-28T13:39:00Z</dcterms:modified>
</cp:coreProperties>
</file>