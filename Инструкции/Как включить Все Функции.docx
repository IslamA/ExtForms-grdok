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11" w:rsidRPr="00E95211" w:rsidRDefault="00E95211" w:rsidP="00E95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95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Как включить пункт «Все функции»</w:t>
      </w:r>
    </w:p>
    <w:p w:rsidR="003535CB" w:rsidRDefault="00E95211" w:rsidP="00E95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21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системы документооборота доступны через пункт «Все функции». Данный пункт находится в основном меню платформы «1С». Пример показан на рисунке ниже.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4531"/>
      </w:tblGrid>
      <w:tr w:rsidR="003535CB" w:rsidTr="003535CB">
        <w:tc>
          <w:tcPr>
            <w:tcW w:w="6232" w:type="dxa"/>
          </w:tcPr>
          <w:p w:rsidR="003535CB" w:rsidRDefault="003535CB" w:rsidP="00E95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21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56527E86" wp14:editId="35CCC980">
                  <wp:extent cx="3638550" cy="2600325"/>
                  <wp:effectExtent l="0" t="0" r="0" b="9525"/>
                  <wp:docPr id="4" name="Рисунок 4" descr="Открыть пункт &quot;Все функции&quot; платформы 1С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Открыть пункт &quot;Все функции&quot; платформы 1С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3535CB" w:rsidRPr="00E95211" w:rsidRDefault="003535CB" w:rsidP="00353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2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«Все функции» находится в меню основного окна «1</w:t>
            </w:r>
            <w:proofErr w:type="gramStart"/>
            <w:r w:rsidRPr="00E952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С:Предприятие</w:t>
            </w:r>
            <w:proofErr w:type="gramEnd"/>
            <w:r w:rsidRPr="00E952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8.3» и доступен в обычном, пользовательском режиме.</w:t>
            </w:r>
          </w:p>
          <w:p w:rsidR="003535CB" w:rsidRDefault="003535CB" w:rsidP="00E95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535CB" w:rsidRDefault="00E95211" w:rsidP="00E95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21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данном меню у вас нет такого пункта, то необходимо перейти в меню «Сервис Параметры» как показано на рисунке ниже</w:t>
      </w:r>
    </w:p>
    <w:p w:rsidR="003535CB" w:rsidRDefault="00E95211" w:rsidP="00E95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2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9521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705225" cy="2495550"/>
            <wp:effectExtent l="0" t="0" r="9525" b="0"/>
            <wp:docPr id="2" name="Рисунок 2" descr="Параметры меню Сервис платформы 1С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раметры меню Сервис платформы 1С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11" w:rsidRPr="00E95211" w:rsidRDefault="00E95211" w:rsidP="00E95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21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открывшемся окне включите флажок «Отображать команду «Все функции» (см. рисунок ниже).</w:t>
      </w:r>
    </w:p>
    <w:p w:rsidR="003535CB" w:rsidRDefault="00E95211" w:rsidP="00E95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21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000500" cy="5343525"/>
            <wp:effectExtent l="0" t="0" r="0" b="9525"/>
            <wp:docPr id="1" name="Рисунок 1" descr="Отображать меню &quot;Все функции&quot;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ображать меню &quot;Все функции&quot;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63" w:rsidRPr="00E95211" w:rsidRDefault="00E95211" w:rsidP="00E95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9521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пункт появится в меню и его можно будет выбирать. После выбора данного пункта меню откроется список всех метаданных конфигурации.</w:t>
      </w:r>
    </w:p>
    <w:sectPr w:rsidR="00456E63" w:rsidRPr="00E95211" w:rsidSect="00D5526A">
      <w:pgSz w:w="11907" w:h="16839" w:code="9"/>
      <w:pgMar w:top="567" w:right="567" w:bottom="567" w:left="56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11"/>
    <w:rsid w:val="003535CB"/>
    <w:rsid w:val="00456E63"/>
    <w:rsid w:val="00D5526A"/>
    <w:rsid w:val="00E9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A07DD-9181-4416-A54A-B718F5CB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5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2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9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53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76;&#1086;&#1082;&#1091;&#1084;&#1077;&#1085;&#1090;&#1086;&#1086;&#1073;&#1086;&#1088;&#1086;&#1090;.net/wp-content/uploads/2017-08-30-11-52-1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&#1076;&#1086;&#1082;&#1091;&#1084;&#1077;&#1085;&#1090;&#1086;&#1086;&#1073;&#1086;&#1088;&#1086;&#1090;.net/wp-content/uploads/2017-08-30-11-51-31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&#1076;&#1086;&#1082;&#1091;&#1084;&#1077;&#1085;&#1090;&#1086;&#1086;&#1073;&#1086;&#1088;&#1086;&#1090;.net/wp-content/uploads/punkt-vse-funkcii-1c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AB402997.dotm</Template>
  <TotalTime>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2</cp:revision>
  <dcterms:created xsi:type="dcterms:W3CDTF">2017-09-14T10:28:00Z</dcterms:created>
  <dcterms:modified xsi:type="dcterms:W3CDTF">2017-09-14T10:31:00Z</dcterms:modified>
</cp:coreProperties>
</file>