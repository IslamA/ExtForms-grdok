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7036B4" w:rsidP="007036B4">
      <w:pPr>
        <w:pStyle w:val="1"/>
      </w:pPr>
      <w:r>
        <w:t>Групповое сохранение файлов</w:t>
      </w:r>
    </w:p>
    <w:p w:rsidR="007036B4" w:rsidRDefault="007036B4" w:rsidP="007036B4">
      <w:r>
        <w:t>В списке документов выделить строки</w:t>
      </w:r>
      <w:r>
        <w:br/>
        <w:t xml:space="preserve">Нажать </w:t>
      </w:r>
      <w:proofErr w:type="gramStart"/>
      <w:r>
        <w:t xml:space="preserve">Заполнение </w:t>
      </w:r>
      <w:r w:rsidRPr="007036B4">
        <w:t>&gt;</w:t>
      </w:r>
      <w:proofErr w:type="gramEnd"/>
      <w:r w:rsidRPr="007036B4">
        <w:t xml:space="preserve"> </w:t>
      </w:r>
      <w:r>
        <w:t xml:space="preserve">Групповое сохранение файлов </w:t>
      </w:r>
      <w:r w:rsidRPr="007036B4">
        <w:t xml:space="preserve">&gt; </w:t>
      </w:r>
      <w:r>
        <w:t>Выполнить</w:t>
      </w:r>
      <w:r>
        <w:br/>
      </w:r>
      <w:r>
        <w:rPr>
          <w:noProof/>
          <w:lang w:eastAsia="ru-RU"/>
        </w:rPr>
        <w:drawing>
          <wp:inline distT="0" distB="0" distL="0" distR="0" wp14:anchorId="69514737" wp14:editId="1050DAC6">
            <wp:extent cx="6840855" cy="3955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B4" w:rsidRPr="007036B4" w:rsidRDefault="007036B4" w:rsidP="007036B4">
      <w:r>
        <w:t>Откроется форма сохранения файлов.</w:t>
      </w:r>
      <w:r>
        <w:br/>
        <w:t>Указать каталог, нажать сохранить.</w:t>
      </w: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 wp14:anchorId="6D3B579B" wp14:editId="7F7D6774">
            <wp:extent cx="481965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Все присоединенные файлы должны иметь разные имена, иначе будет сохранен только последний документ с тем же именем</w:t>
      </w:r>
    </w:p>
    <w:sectPr w:rsidR="007036B4" w:rsidRPr="007036B4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B4"/>
    <w:rsid w:val="00456E63"/>
    <w:rsid w:val="007036B4"/>
    <w:rsid w:val="00D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EE85B-19EE-4A7A-9CC7-F8D1D1A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EC5618E0.dotm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1</cp:revision>
  <dcterms:created xsi:type="dcterms:W3CDTF">2017-07-25T09:23:00Z</dcterms:created>
  <dcterms:modified xsi:type="dcterms:W3CDTF">2017-07-25T09:27:00Z</dcterms:modified>
</cp:coreProperties>
</file>