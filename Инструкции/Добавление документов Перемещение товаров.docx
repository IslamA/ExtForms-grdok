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6E63" w:rsidRDefault="00751675" w:rsidP="00751675">
      <w:pPr>
        <w:pStyle w:val="1"/>
      </w:pPr>
      <w:r>
        <w:t>Добавление документов «Перемещение товаров»</w:t>
      </w:r>
    </w:p>
    <w:p w:rsidR="00751675" w:rsidRPr="00751675" w:rsidRDefault="00751675" w:rsidP="00751675">
      <w:r>
        <w:t>Правой кнопкой мыши на меню «Склад и доставка» - «Настройка панели навигации…»</w:t>
      </w:r>
    </w:p>
    <w:p w:rsidR="00751675" w:rsidRDefault="00751675" w:rsidP="00751675">
      <w:r>
        <w:rPr>
          <w:noProof/>
          <w:lang w:eastAsia="ru-RU"/>
        </w:rPr>
        <w:drawing>
          <wp:inline distT="0" distB="0" distL="0" distR="0">
            <wp:extent cx="6838950" cy="13430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1675" w:rsidRDefault="00751675" w:rsidP="00751675"/>
    <w:p w:rsidR="00751675" w:rsidRDefault="00751675" w:rsidP="00751675">
      <w:r>
        <w:t>В открывшейся форме выбрать слева «Документы перемещения товаров», справа «см. также» в самом конце списков</w:t>
      </w:r>
      <w:r>
        <w:br/>
      </w:r>
      <w:r>
        <w:rPr>
          <w:noProof/>
          <w:lang w:eastAsia="ru-RU"/>
        </w:rPr>
        <w:drawing>
          <wp:inline distT="0" distB="0" distL="0" distR="0" wp14:anchorId="08082B69" wp14:editId="136891C7">
            <wp:extent cx="6840855" cy="4316095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431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675" w:rsidRDefault="00751675" w:rsidP="00751675">
      <w:r>
        <w:t>Нажать кнопку «Добавить», «ОК»</w:t>
      </w:r>
    </w:p>
    <w:p w:rsidR="00751675" w:rsidRPr="00751675" w:rsidRDefault="00751675" w:rsidP="00751675">
      <w:r>
        <w:t>Документ появится в списке</w:t>
      </w:r>
      <w:r>
        <w:br/>
      </w:r>
      <w:r>
        <w:rPr>
          <w:noProof/>
          <w:lang w:eastAsia="ru-RU"/>
        </w:rPr>
        <w:drawing>
          <wp:inline distT="0" distB="0" distL="0" distR="0" wp14:anchorId="592A5486" wp14:editId="4BFDD833">
            <wp:extent cx="2819400" cy="20383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51675" w:rsidRPr="00751675" w:rsidSect="00D5526A">
      <w:pgSz w:w="11907" w:h="16839" w:code="9"/>
      <w:pgMar w:top="567" w:right="567" w:bottom="567" w:left="567" w:header="0" w:footer="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675"/>
    <w:rsid w:val="00456E63"/>
    <w:rsid w:val="00751675"/>
    <w:rsid w:val="00D55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D01CBC-E57A-4A29-AA8F-CBE7AB297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516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516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21678BFB.dotm</Template>
  <TotalTime>5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Ситников Анатолий Владимирович</dc:creator>
  <cp:keywords/>
  <dc:description/>
  <cp:lastModifiedBy>Ситников Анатолий Владимирович</cp:lastModifiedBy>
  <cp:revision>1</cp:revision>
  <dcterms:created xsi:type="dcterms:W3CDTF">2017-09-20T07:12:00Z</dcterms:created>
  <dcterms:modified xsi:type="dcterms:W3CDTF">2017-09-20T07:17:00Z</dcterms:modified>
</cp:coreProperties>
</file>